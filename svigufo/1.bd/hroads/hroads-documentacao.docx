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E53164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E53164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772F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772F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bookmarkStart w:id="0" w:name="_GoBack"/>
            <w:bookmarkEnd w:id="0"/>
            <w:p w:rsidR="00B1070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21575" w:history="1">
                <w:r w:rsidR="00B10709" w:rsidRPr="00D32195">
                  <w:rPr>
                    <w:rStyle w:val="Hyperlink"/>
                    <w:noProof/>
                  </w:rPr>
                  <w:t>Resumo</w:t>
                </w:r>
                <w:r w:rsidR="00B10709">
                  <w:rPr>
                    <w:noProof/>
                    <w:webHidden/>
                  </w:rPr>
                  <w:tab/>
                </w:r>
                <w:r w:rsidR="00B10709">
                  <w:rPr>
                    <w:noProof/>
                    <w:webHidden/>
                  </w:rPr>
                  <w:fldChar w:fldCharType="begin"/>
                </w:r>
                <w:r w:rsidR="00B10709">
                  <w:rPr>
                    <w:noProof/>
                    <w:webHidden/>
                  </w:rPr>
                  <w:instrText xml:space="preserve"> PAGEREF _Toc21575 \h </w:instrText>
                </w:r>
                <w:r w:rsidR="00B10709">
                  <w:rPr>
                    <w:noProof/>
                    <w:webHidden/>
                  </w:rPr>
                </w:r>
                <w:r w:rsidR="00B10709">
                  <w:rPr>
                    <w:noProof/>
                    <w:webHidden/>
                  </w:rPr>
                  <w:fldChar w:fldCharType="separate"/>
                </w:r>
                <w:r w:rsidR="00B10709">
                  <w:rPr>
                    <w:noProof/>
                    <w:webHidden/>
                  </w:rPr>
                  <w:t>2</w:t>
                </w:r>
                <w:r w:rsidR="00B10709"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76" w:history="1">
                <w:r w:rsidRPr="00D32195">
                  <w:rPr>
                    <w:rStyle w:val="Hyperlink"/>
                    <w:noProof/>
                  </w:rPr>
                  <w:t>Objetivos</w:t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77" w:history="1">
                <w:r w:rsidRPr="00D32195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78" w:history="1">
                <w:r w:rsidRPr="00D32195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79" w:history="1">
                <w:r w:rsidRPr="00D32195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80" w:history="1">
                <w:r w:rsidRPr="00D32195">
                  <w:rPr>
                    <w:rStyle w:val="Hyperlink"/>
                    <w:noProof/>
                  </w:rPr>
                  <w:t>Modelo</w:t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81" w:history="1">
                <w:r w:rsidRPr="00D32195">
                  <w:rPr>
                    <w:rStyle w:val="Hyperlink"/>
                    <w:noProof/>
                  </w:rPr>
                  <w:t>Cronograma</w:t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82" w:history="1">
                <w:r w:rsidRPr="00D32195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83" w:history="1">
                <w:r w:rsidRPr="00D32195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84" w:history="1">
                <w:r w:rsidRPr="00D32195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85" w:history="1">
                <w:r w:rsidRPr="00D32195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86" w:history="1">
                <w:r w:rsidRPr="00D32195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87" w:history="1">
                <w:r w:rsidRPr="00D32195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88" w:history="1">
                <w:r w:rsidRPr="00D32195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89" w:history="1">
                <w:r w:rsidRPr="00D32195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90" w:history="1">
                <w:r w:rsidRPr="00D32195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1591" w:history="1">
                <w:r w:rsidRPr="00D32195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92" w:history="1">
                <w:r w:rsidRPr="00D32195">
                  <w:rPr>
                    <w:rStyle w:val="Hyperlink"/>
                    <w:noProof/>
                  </w:rPr>
                  <w:t>Links</w:t>
                </w:r>
              </w:hyperlink>
            </w:p>
            <w:p w:rsidR="00B10709" w:rsidRDefault="00B1070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1593" w:history="1">
                <w:r w:rsidRPr="00D32195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21575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21576"/>
      <w:r>
        <w:t>Objetivos</w:t>
      </w:r>
      <w:bookmarkEnd w:id="2"/>
    </w:p>
    <w:p w:rsidR="00DA19B6" w:rsidRDefault="00E53164">
      <w:r>
        <w:t>Essa documentação tem como objetivo apresentar a modelagem desenvolvida para o projeto HROADS em parceria com a Escola SENAI de Informática.</w:t>
      </w:r>
    </w:p>
    <w:p w:rsidR="004A0592" w:rsidRDefault="004A0592"/>
    <w:p w:rsidR="00DA19B6" w:rsidRDefault="0001427C">
      <w:pPr>
        <w:pStyle w:val="cabealho1"/>
      </w:pPr>
      <w:bookmarkStart w:id="3" w:name="_Toc21577"/>
      <w:r>
        <w:t xml:space="preserve">Descrição do </w:t>
      </w:r>
      <w:r w:rsidR="00952E23">
        <w:t>projeto</w:t>
      </w:r>
      <w:bookmarkEnd w:id="3"/>
    </w:p>
    <w:p w:rsidR="00DA19B6" w:rsidRDefault="00E53164">
      <w:r>
        <w:t>O projeto visa desenvolver um projeto para a área de games. Atuando com MMORPG, o cliente quer desenvolver um sistema de cadastro de personagens em seu website.</w:t>
      </w:r>
    </w:p>
    <w:p w:rsidR="00DA19B6" w:rsidRDefault="0001427C">
      <w:pPr>
        <w:pStyle w:val="cabealho2"/>
      </w:pPr>
      <w:bookmarkStart w:id="4" w:name="_Toc21578"/>
      <w:r>
        <w:t xml:space="preserve">Resumo </w:t>
      </w:r>
      <w:r w:rsidR="00952E23">
        <w:t>do projeto</w:t>
      </w:r>
      <w:bookmarkEnd w:id="4"/>
    </w:p>
    <w:p w:rsidR="008A7F37" w:rsidRDefault="00E53164">
      <w:r>
        <w:t>Resumo disponibilizado pelo cliente.</w:t>
      </w:r>
    </w:p>
    <w:p w:rsidR="00E53164" w:rsidRPr="00E53164" w:rsidRDefault="00E53164" w:rsidP="00E53164">
      <w:pPr>
        <w:jc w:val="both"/>
      </w:pPr>
      <w:r w:rsidRPr="00E53164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E53164" w:rsidRPr="00E53164" w:rsidRDefault="00E53164" w:rsidP="00E53164">
      <w:pPr>
        <w:jc w:val="both"/>
      </w:pPr>
      <w:r w:rsidRPr="00E53164">
        <w:t>Por exemplo:</w:t>
      </w:r>
    </w:p>
    <w:p w:rsidR="00E53164" w:rsidRPr="00E53164" w:rsidRDefault="00E53164" w:rsidP="00E53164">
      <w:pPr>
        <w:jc w:val="both"/>
      </w:pPr>
      <w:r w:rsidRPr="00E53164">
        <w:t xml:space="preserve">O personagem </w:t>
      </w:r>
      <w:proofErr w:type="spellStart"/>
      <w:r w:rsidRPr="00E53164">
        <w:t>DeuBug</w:t>
      </w:r>
      <w:proofErr w:type="spellEnd"/>
      <w:r w:rsidRPr="00E53164">
        <w:t xml:space="preserve"> é da classe Bárbaro que por sua vez possui uma habilidade de ataque chamada Lança Mortal e uma habilidade de defesa chamada Escudo Supremo.</w:t>
      </w:r>
    </w:p>
    <w:p w:rsidR="00E53164" w:rsidRPr="00E53164" w:rsidRDefault="00E53164" w:rsidP="00E53164">
      <w:pPr>
        <w:jc w:val="both"/>
      </w:pPr>
      <w:proofErr w:type="spellStart"/>
      <w:r w:rsidRPr="00E53164">
        <w:t>DeuBug</w:t>
      </w:r>
      <w:proofErr w:type="spellEnd"/>
      <w:r w:rsidRPr="00E53164">
        <w:t xml:space="preserve"> -&gt; classe Bárbaro </w:t>
      </w:r>
      <w:r w:rsidRPr="00E53164">
        <w:tab/>
        <w:t>-&gt; Lança Mortal</w:t>
      </w:r>
      <w:r w:rsidRPr="00E53164">
        <w:tab/>
      </w:r>
      <w:r w:rsidRPr="00E53164">
        <w:tab/>
        <w:t>-&gt; ataque</w:t>
      </w:r>
    </w:p>
    <w:p w:rsidR="00E53164" w:rsidRPr="00E53164" w:rsidRDefault="00E53164" w:rsidP="00E53164">
      <w:pPr>
        <w:ind w:left="1416" w:firstLine="708"/>
        <w:jc w:val="both"/>
      </w:pPr>
      <w:r w:rsidRPr="00E53164">
        <w:t xml:space="preserve">-&gt; Escudo Supremo </w:t>
      </w:r>
      <w:r w:rsidRPr="00E53164">
        <w:tab/>
        <w:t>-&gt; defesa</w:t>
      </w:r>
    </w:p>
    <w:p w:rsidR="00E53164" w:rsidRPr="00E53164" w:rsidRDefault="00E53164" w:rsidP="00E53164">
      <w:pPr>
        <w:jc w:val="both"/>
      </w:pPr>
      <w:r w:rsidRPr="00E53164">
        <w:t xml:space="preserve">O personagem </w:t>
      </w:r>
      <w:proofErr w:type="spellStart"/>
      <w:r w:rsidRPr="00E53164">
        <w:t>BitBug</w:t>
      </w:r>
      <w:proofErr w:type="spellEnd"/>
      <w:r w:rsidRPr="00E53164">
        <w:t xml:space="preserve"> é da classe Monge que por sua vez possui uma habilidade de cura chamada Recuperar Vida e uma habilidade de defesa chamada Escudo Supremo.</w:t>
      </w:r>
    </w:p>
    <w:p w:rsidR="00E53164" w:rsidRPr="00E53164" w:rsidRDefault="00E53164" w:rsidP="00E53164">
      <w:pPr>
        <w:jc w:val="both"/>
      </w:pPr>
      <w:proofErr w:type="spellStart"/>
      <w:r w:rsidRPr="00E53164">
        <w:t>BitBug</w:t>
      </w:r>
      <w:proofErr w:type="spellEnd"/>
      <w:r w:rsidRPr="00E53164">
        <w:t xml:space="preserve"> -&gt; classe Monge </w:t>
      </w:r>
      <w:r w:rsidRPr="00E53164">
        <w:tab/>
        <w:t>-&gt; Recuperar Vida</w:t>
      </w:r>
      <w:r w:rsidRPr="00E53164">
        <w:tab/>
        <w:t>-&gt; cura</w:t>
      </w:r>
    </w:p>
    <w:p w:rsidR="00E53164" w:rsidRPr="00E53164" w:rsidRDefault="00E53164" w:rsidP="00E53164">
      <w:pPr>
        <w:jc w:val="both"/>
      </w:pPr>
      <w:r w:rsidRPr="00E53164">
        <w:tab/>
      </w:r>
      <w:r w:rsidRPr="00E53164">
        <w:tab/>
      </w:r>
      <w:r w:rsidRPr="00E53164">
        <w:tab/>
        <w:t>-&gt; Escudo Supremo</w:t>
      </w:r>
      <w:r w:rsidRPr="00E53164">
        <w:tab/>
        <w:t>-&gt; defesa</w:t>
      </w:r>
    </w:p>
    <w:p w:rsidR="00E53164" w:rsidRPr="00E53164" w:rsidRDefault="00E53164" w:rsidP="00E53164">
      <w:pPr>
        <w:jc w:val="both"/>
      </w:pPr>
      <w:r w:rsidRPr="00E53164">
        <w:t xml:space="preserve">Cada personagem deve pertencer exclusivamente a uma única classe. Uma classe pode ter uma ou mais habilidades. E uma habilidade deve pertencer a exclusivamente um único tipo de habilidade. </w:t>
      </w:r>
    </w:p>
    <w:p w:rsidR="00E53164" w:rsidRPr="00E53164" w:rsidRDefault="00E53164" w:rsidP="00E53164">
      <w:pPr>
        <w:jc w:val="both"/>
      </w:pPr>
      <w:r w:rsidRPr="00E53164">
        <w:t>Para que o jogo tenha início, HROADS disponibilizou um conteúdo com algumas informações sobre como ele quer que o jogo seja construído.</w:t>
      </w:r>
    </w:p>
    <w:p w:rsidR="00E53164" w:rsidRPr="00E53164" w:rsidRDefault="00E53164" w:rsidP="00E53164">
      <w:pPr>
        <w:jc w:val="both"/>
        <w:rPr>
          <w:color w:val="FF0000"/>
        </w:rPr>
      </w:pPr>
      <w:r w:rsidRPr="00E53164">
        <w:rPr>
          <w:color w:val="FF0000"/>
        </w:rPr>
        <w:t>Classes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Bárbaro (Lança Mortal, Escudo Supremo)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lastRenderedPageBreak/>
        <w:t>Cruzado (Escudo Supremo)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Caçadora de Demônios (Lança Mortal)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Monge (Recuperar Vida, Escudo Supremo)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Necromante (começa sem habilidades)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Feiticeiro (Recuperar Vida)</w:t>
      </w:r>
    </w:p>
    <w:p w:rsidR="00E53164" w:rsidRPr="00E53164" w:rsidRDefault="00E53164" w:rsidP="00E53164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proofErr w:type="spellStart"/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Arcanista</w:t>
      </w:r>
      <w:proofErr w:type="spellEnd"/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 xml:space="preserve"> (começa sem habilidades)</w:t>
      </w:r>
    </w:p>
    <w:p w:rsidR="00E53164" w:rsidRPr="00E53164" w:rsidRDefault="00E53164" w:rsidP="00E53164">
      <w:pPr>
        <w:jc w:val="both"/>
        <w:rPr>
          <w:color w:val="FF0000"/>
        </w:rPr>
      </w:pPr>
      <w:r w:rsidRPr="00E53164">
        <w:rPr>
          <w:color w:val="FF0000"/>
        </w:rPr>
        <w:t>Habilidades</w:t>
      </w:r>
    </w:p>
    <w:p w:rsidR="00E53164" w:rsidRPr="00E53164" w:rsidRDefault="00E53164" w:rsidP="00E53164">
      <w:pPr>
        <w:pStyle w:val="PargrafodaLista"/>
        <w:numPr>
          <w:ilvl w:val="0"/>
          <w:numId w:val="6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Lança Mortal (tipo de habilidade: ataque)</w:t>
      </w:r>
    </w:p>
    <w:p w:rsidR="00E53164" w:rsidRPr="00E53164" w:rsidRDefault="00E53164" w:rsidP="00E53164">
      <w:pPr>
        <w:pStyle w:val="PargrafodaLista"/>
        <w:numPr>
          <w:ilvl w:val="0"/>
          <w:numId w:val="6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Escudo Supremo (tipo de habilidade: defesa)</w:t>
      </w:r>
    </w:p>
    <w:p w:rsidR="00E53164" w:rsidRPr="00E53164" w:rsidRDefault="00E53164" w:rsidP="00E53164">
      <w:pPr>
        <w:pStyle w:val="PargrafodaLista"/>
        <w:numPr>
          <w:ilvl w:val="0"/>
          <w:numId w:val="6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Recuperar Vida (tipo de habilidade: cura)</w:t>
      </w:r>
    </w:p>
    <w:p w:rsidR="00E53164" w:rsidRPr="00E53164" w:rsidRDefault="00E53164" w:rsidP="00E53164">
      <w:pPr>
        <w:jc w:val="both"/>
        <w:rPr>
          <w:color w:val="FF0000"/>
        </w:rPr>
      </w:pPr>
      <w:r w:rsidRPr="00E53164">
        <w:rPr>
          <w:color w:val="FF0000"/>
        </w:rPr>
        <w:t>Tipos de Habilidades</w:t>
      </w:r>
    </w:p>
    <w:p w:rsidR="00E53164" w:rsidRPr="00E53164" w:rsidRDefault="00E53164" w:rsidP="00E53164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Ataque</w:t>
      </w:r>
    </w:p>
    <w:p w:rsidR="00E53164" w:rsidRPr="00E53164" w:rsidRDefault="00E53164" w:rsidP="00E53164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Defesa</w:t>
      </w:r>
    </w:p>
    <w:p w:rsidR="00E53164" w:rsidRPr="00E53164" w:rsidRDefault="00E53164" w:rsidP="00E53164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Cura</w:t>
      </w:r>
    </w:p>
    <w:p w:rsidR="00E53164" w:rsidRPr="00E53164" w:rsidRDefault="00E53164" w:rsidP="00E53164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4C483D" w:themeColor="text2"/>
          <w:sz w:val="20"/>
          <w:szCs w:val="20"/>
          <w:lang w:eastAsia="pt-BR"/>
        </w:rPr>
      </w:pP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>Magia</w:t>
      </w:r>
      <w:r w:rsidRPr="00E53164">
        <w:rPr>
          <w:rFonts w:eastAsiaTheme="minorEastAsia"/>
          <w:color w:val="4C483D" w:themeColor="text2"/>
          <w:sz w:val="20"/>
          <w:szCs w:val="20"/>
          <w:lang w:eastAsia="pt-BR"/>
        </w:rPr>
        <w:tab/>
      </w:r>
    </w:p>
    <w:p w:rsidR="00E53164" w:rsidRPr="00E53164" w:rsidRDefault="00E53164" w:rsidP="00E53164">
      <w:pPr>
        <w:jc w:val="both"/>
      </w:pPr>
      <w:r w:rsidRPr="00E53164">
        <w:rPr>
          <w:color w:val="FF0000"/>
        </w:rPr>
        <w:t>Personagens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53164">
        <w:tab/>
        <w:t xml:space="preserve">Nome Personagem: </w:t>
      </w:r>
      <w:proofErr w:type="spellStart"/>
      <w:r w:rsidRPr="00E53164">
        <w:t>DeuBug</w:t>
      </w:r>
      <w:proofErr w:type="spellEnd"/>
      <w:r w:rsidRPr="00E53164">
        <w:tab/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Classe: Bárbaro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Capacidade Máxima Vida: 100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Capacidade Máxima Mana: 80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Data de </w:t>
      </w:r>
      <w:r w:rsidR="00A535C1" w:rsidRPr="00E53164">
        <w:t>Atualização</w:t>
      </w:r>
      <w:r w:rsidRPr="00E53164">
        <w:t>: Data Atual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Data de </w:t>
      </w:r>
      <w:r w:rsidR="00A535C1" w:rsidRPr="00E53164">
        <w:t>Criação</w:t>
      </w:r>
      <w:r w:rsidRPr="00E53164">
        <w:t>: 18/01/2019</w:t>
      </w:r>
    </w:p>
    <w:p w:rsidR="00E53164" w:rsidRPr="00E53164" w:rsidRDefault="00E53164" w:rsidP="00E53164">
      <w:pPr>
        <w:ind w:firstLine="708"/>
        <w:jc w:val="both"/>
      </w:pP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Nome Personagem: </w:t>
      </w:r>
      <w:proofErr w:type="spellStart"/>
      <w:r w:rsidRPr="00E53164">
        <w:t>BitBug</w:t>
      </w:r>
      <w:proofErr w:type="spellEnd"/>
      <w:r w:rsidRPr="00E53164">
        <w:tab/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Classe: Monge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Capacidade Máxima Vida: 70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Capacidade Máxima Mana: 100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Data de </w:t>
      </w:r>
      <w:r w:rsidR="00A535C1" w:rsidRPr="00E53164">
        <w:t>Atualização</w:t>
      </w:r>
      <w:r w:rsidRPr="00E53164">
        <w:t>: Data Atual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Data de </w:t>
      </w:r>
      <w:r w:rsidR="00A535C1" w:rsidRPr="00E53164">
        <w:t>Criação</w:t>
      </w:r>
      <w:r w:rsidRPr="00E53164">
        <w:t>: 17/03/2016</w:t>
      </w:r>
    </w:p>
    <w:p w:rsidR="00E53164" w:rsidRPr="00E53164" w:rsidRDefault="00E53164" w:rsidP="00E53164">
      <w:pPr>
        <w:ind w:firstLine="708"/>
        <w:jc w:val="both"/>
      </w:pP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Nome Personagem: Fer8</w:t>
      </w:r>
      <w:r w:rsidRPr="00E53164">
        <w:tab/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lastRenderedPageBreak/>
        <w:t xml:space="preserve">Classe: </w:t>
      </w:r>
      <w:proofErr w:type="spellStart"/>
      <w:r w:rsidRPr="00E53164">
        <w:t>Arcanista</w:t>
      </w:r>
      <w:proofErr w:type="spellEnd"/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Capacidade Máxima Vida: 75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>Capacidade Máxima Mana: 60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Data de </w:t>
      </w:r>
      <w:r w:rsidR="00A535C1" w:rsidRPr="00E53164">
        <w:t>Atualização</w:t>
      </w:r>
      <w:r w:rsidRPr="00E53164">
        <w:t>: Data Atual</w:t>
      </w:r>
    </w:p>
    <w:p w:rsidR="00E53164" w:rsidRPr="00E53164" w:rsidRDefault="00E53164" w:rsidP="00E53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r w:rsidRPr="00E53164">
        <w:t xml:space="preserve">Data de </w:t>
      </w:r>
      <w:r w:rsidR="00A535C1" w:rsidRPr="00E53164">
        <w:t>Criação</w:t>
      </w:r>
      <w:r w:rsidRPr="00E53164">
        <w:t>: 18/03/2018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21579"/>
      <w:r>
        <w:lastRenderedPageBreak/>
        <w:t>Modelagem de Software</w:t>
      </w:r>
      <w:bookmarkEnd w:id="5"/>
    </w:p>
    <w:p w:rsidR="00DA19B6" w:rsidRDefault="00C92BD1">
      <w:pPr>
        <w:pStyle w:val="cabealho2"/>
      </w:pPr>
      <w:bookmarkStart w:id="6" w:name="_Toc21580"/>
      <w:r>
        <w:t>Modelo</w:t>
      </w:r>
      <w:bookmarkEnd w:id="6"/>
    </w:p>
    <w:p w:rsidR="00B10709" w:rsidRPr="00B10709" w:rsidRDefault="00B10709" w:rsidP="00B10709"/>
    <w:p w:rsidR="003B54E5" w:rsidRDefault="00B10709">
      <w:r>
        <w:rPr>
          <w:noProof/>
        </w:rPr>
        <w:drawing>
          <wp:inline distT="0" distB="0" distL="0" distR="0">
            <wp:extent cx="501015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4781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64" w:rsidRDefault="003B54E5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1AC29D" wp14:editId="6C2A6A82">
            <wp:extent cx="5732145" cy="505650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64">
        <w:br w:type="page"/>
      </w:r>
    </w:p>
    <w:p w:rsidR="00DA19B6" w:rsidRDefault="008A7F37">
      <w:pPr>
        <w:pStyle w:val="cabealho2"/>
      </w:pPr>
      <w:bookmarkStart w:id="7" w:name="_Toc21581"/>
      <w:r>
        <w:lastRenderedPageBreak/>
        <w:t>Cronograma</w:t>
      </w:r>
      <w:bookmarkEnd w:id="7"/>
    </w:p>
    <w:p w:rsidR="00DA19B6" w:rsidRDefault="00DA19B6"/>
    <w:tbl>
      <w:tblPr>
        <w:tblStyle w:val="Tabelafinanceira"/>
        <w:tblW w:w="2429" w:type="pct"/>
        <w:tblLook w:val="04E0" w:firstRow="1" w:lastRow="1" w:firstColumn="1" w:lastColumn="0" w:noHBand="0" w:noVBand="1"/>
        <w:tblDescription w:val="Tabela de capital inicial"/>
      </w:tblPr>
      <w:tblGrid>
        <w:gridCol w:w="1599"/>
        <w:gridCol w:w="1041"/>
        <w:gridCol w:w="1041"/>
        <w:gridCol w:w="1041"/>
      </w:tblGrid>
      <w:tr w:rsidR="00E53164" w:rsidTr="00E5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</w:tcPr>
          <w:p w:rsidR="00E53164" w:rsidRDefault="00E53164"/>
        </w:tc>
        <w:tc>
          <w:tcPr>
            <w:tcW w:w="1058" w:type="pct"/>
          </w:tcPr>
          <w:p w:rsidR="00E53164" w:rsidRDefault="00E53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1</w:t>
            </w:r>
          </w:p>
        </w:tc>
        <w:tc>
          <w:tcPr>
            <w:tcW w:w="1058" w:type="pct"/>
          </w:tcPr>
          <w:p w:rsidR="00E53164" w:rsidRDefault="00E53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2</w:t>
            </w:r>
          </w:p>
        </w:tc>
        <w:tc>
          <w:tcPr>
            <w:tcW w:w="1058" w:type="pct"/>
          </w:tcPr>
          <w:p w:rsidR="00E53164" w:rsidRDefault="00E53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3</w:t>
            </w:r>
          </w:p>
        </w:tc>
      </w:tr>
      <w:tr w:rsidR="00E53164" w:rsidTr="00E5316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</w:tcPr>
          <w:p w:rsidR="00E53164" w:rsidRPr="00BD3832" w:rsidRDefault="00E53164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 xml:space="preserve">Modelo </w:t>
            </w:r>
          </w:p>
        </w:tc>
        <w:tc>
          <w:tcPr>
            <w:tcW w:w="1058" w:type="pct"/>
          </w:tcPr>
          <w:p w:rsidR="00E53164" w:rsidRDefault="00E5316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164">
              <w:rPr>
                <w:rFonts w:asciiTheme="majorHAnsi" w:hAnsiTheme="majorHAnsi"/>
                <w:b/>
                <w:caps/>
                <w:color w:val="F24F4F" w:themeColor="accent1"/>
                <w:sz w:val="16"/>
              </w:rPr>
              <w:t>x</w:t>
            </w:r>
          </w:p>
        </w:tc>
        <w:tc>
          <w:tcPr>
            <w:tcW w:w="1058" w:type="pct"/>
          </w:tcPr>
          <w:p w:rsidR="00E53164" w:rsidRDefault="00E5316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pct"/>
          </w:tcPr>
          <w:p w:rsidR="00E53164" w:rsidRDefault="00E5316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164" w:rsidTr="00E53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</w:tcPr>
          <w:p w:rsidR="00E53164" w:rsidRPr="008A7F37" w:rsidRDefault="00E53164">
            <w:r>
              <w:rPr>
                <w:b/>
                <w:caps/>
              </w:rPr>
              <w:t>SCRIPT</w:t>
            </w:r>
          </w:p>
        </w:tc>
        <w:tc>
          <w:tcPr>
            <w:tcW w:w="1058" w:type="pct"/>
          </w:tcPr>
          <w:p w:rsidR="00E53164" w:rsidRDefault="00E5316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58" w:type="pct"/>
          </w:tcPr>
          <w:p w:rsidR="00E53164" w:rsidRDefault="00E5316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3164">
              <w:rPr>
                <w:rFonts w:asciiTheme="majorHAnsi" w:hAnsiTheme="majorHAnsi"/>
                <w:b/>
                <w:caps/>
                <w:color w:val="F24F4F" w:themeColor="accent1"/>
                <w:sz w:val="16"/>
              </w:rPr>
              <w:t>x</w:t>
            </w:r>
          </w:p>
        </w:tc>
        <w:tc>
          <w:tcPr>
            <w:tcW w:w="1058" w:type="pct"/>
          </w:tcPr>
          <w:p w:rsidR="00E53164" w:rsidRDefault="00E5316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3164" w:rsidTr="00E531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</w:tcPr>
          <w:p w:rsidR="00E53164" w:rsidRDefault="00E53164" w:rsidP="008A7F37">
            <w:pPr>
              <w:rPr>
                <w:b w:val="0"/>
                <w:caps w:val="0"/>
              </w:rPr>
            </w:pPr>
            <w:r>
              <w:rPr>
                <w:color w:val="4C483D" w:themeColor="text2"/>
              </w:rPr>
              <w:t>Documentação</w:t>
            </w:r>
          </w:p>
        </w:tc>
        <w:tc>
          <w:tcPr>
            <w:tcW w:w="1058" w:type="pct"/>
          </w:tcPr>
          <w:p w:rsidR="00E53164" w:rsidRDefault="00E5316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pct"/>
          </w:tcPr>
          <w:p w:rsidR="00E53164" w:rsidRDefault="00E5316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pct"/>
          </w:tcPr>
          <w:p w:rsidR="00E53164" w:rsidRDefault="00E5316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8" w:name="_Toc21582"/>
      <w:r>
        <w:rPr>
          <w:lang w:eastAsia="en-US"/>
        </w:rPr>
        <w:lastRenderedPageBreak/>
        <w:t>Funcionalidades</w:t>
      </w:r>
      <w:bookmarkEnd w:id="8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9" w:name="_Toc21583"/>
      <w:r>
        <w:rPr>
          <w:lang w:eastAsia="en-US"/>
        </w:rPr>
        <w:t>Web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0" w:name="_Toc21584"/>
      <w:r>
        <w:rPr>
          <w:lang w:eastAsia="en-US"/>
        </w:rPr>
        <w:t>Mobile</w:t>
      </w:r>
      <w:bookmarkEnd w:id="10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1" w:name="_Toc21585"/>
      <w:r>
        <w:rPr>
          <w:lang w:eastAsia="en-US"/>
        </w:rPr>
        <w:lastRenderedPageBreak/>
        <w:t>Protótipos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21586"/>
      <w:r>
        <w:rPr>
          <w:lang w:eastAsia="en-US"/>
        </w:rPr>
        <w:t>Web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21587"/>
      <w:r>
        <w:rPr>
          <w:lang w:eastAsia="en-US"/>
        </w:rPr>
        <w:t>Mobile</w:t>
      </w:r>
      <w:bookmarkEnd w:id="13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4" w:name="_Toc21588"/>
      <w:r>
        <w:lastRenderedPageBreak/>
        <w:t>Front-</w:t>
      </w:r>
      <w:proofErr w:type="spellStart"/>
      <w:r>
        <w:t>End</w:t>
      </w:r>
      <w:bookmarkEnd w:id="14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5" w:name="_Toc21589"/>
      <w:r>
        <w:lastRenderedPageBreak/>
        <w:t>Mobile</w:t>
      </w:r>
      <w:bookmarkEnd w:id="1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21590"/>
      <w:r>
        <w:lastRenderedPageBreak/>
        <w:t>Arquitetura do Projeto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21591"/>
      <w:r>
        <w:lastRenderedPageBreak/>
        <w:t>Referências</w:t>
      </w:r>
      <w:bookmarkEnd w:id="17"/>
    </w:p>
    <w:p w:rsidR="00F03B38" w:rsidRDefault="00F03B38" w:rsidP="00F03B38"/>
    <w:p w:rsidR="00F03B38" w:rsidRDefault="00F03B38" w:rsidP="00F03B38">
      <w:pPr>
        <w:pStyle w:val="cabealho2"/>
      </w:pPr>
      <w:bookmarkStart w:id="18" w:name="_Toc21592"/>
      <w:r>
        <w:t>Links</w:t>
      </w:r>
      <w:bookmarkEnd w:id="18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19" w:name="_Toc21593"/>
      <w:r>
        <w:t>Livros</w:t>
      </w:r>
      <w:bookmarkEnd w:id="19"/>
    </w:p>
    <w:sectPr w:rsidR="00F03B38" w:rsidRPr="00F03B38" w:rsidSect="008A7F37">
      <w:footerReference w:type="default" r:id="rId14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2FB" w:rsidRDefault="002772FB">
      <w:pPr>
        <w:spacing w:after="0" w:line="240" w:lineRule="auto"/>
      </w:pPr>
      <w:r>
        <w:separator/>
      </w:r>
    </w:p>
  </w:endnote>
  <w:endnote w:type="continuationSeparator" w:id="0">
    <w:p w:rsidR="002772FB" w:rsidRDefault="0027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772F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E53164">
          <w:t>Fevereiro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46629B">
      <w:rPr>
        <w:noProof/>
      </w:rPr>
      <w:t>9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2FB" w:rsidRDefault="002772FB">
      <w:pPr>
        <w:spacing w:after="0" w:line="240" w:lineRule="auto"/>
      </w:pPr>
      <w:r>
        <w:separator/>
      </w:r>
    </w:p>
  </w:footnote>
  <w:footnote w:type="continuationSeparator" w:id="0">
    <w:p w:rsidR="002772FB" w:rsidRDefault="0027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A48"/>
    <w:rsid w:val="002772FB"/>
    <w:rsid w:val="002C440D"/>
    <w:rsid w:val="002E0003"/>
    <w:rsid w:val="00362822"/>
    <w:rsid w:val="00376460"/>
    <w:rsid w:val="003A1B68"/>
    <w:rsid w:val="003B54E5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3270"/>
    <w:rsid w:val="00997D7D"/>
    <w:rsid w:val="009A3F87"/>
    <w:rsid w:val="009E2D84"/>
    <w:rsid w:val="00A25BD2"/>
    <w:rsid w:val="00A535C1"/>
    <w:rsid w:val="00A967A8"/>
    <w:rsid w:val="00B10709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53164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B7734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53164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B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Fevereiro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039A7-E0A7-4046-8021-BF1A5D6C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164</TotalTime>
  <Pages>14</Pages>
  <Words>586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Administrador</cp:lastModifiedBy>
  <cp:revision>27</cp:revision>
  <dcterms:created xsi:type="dcterms:W3CDTF">2018-12-27T15:45:00Z</dcterms:created>
  <dcterms:modified xsi:type="dcterms:W3CDTF">2019-02-02T19:39:00Z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